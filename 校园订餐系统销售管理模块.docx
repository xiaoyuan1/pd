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校园订餐系统</w:t>
      </w:r>
      <w:r>
        <w:rPr>
          <w:rFonts w:hint="eastAsia"/>
          <w:lang w:val="en-US" w:eastAsia="zh-CN"/>
        </w:rPr>
        <w:t>销售</w:t>
      </w:r>
      <w:r>
        <w:rPr>
          <w:rFonts w:hint="eastAsia"/>
        </w:rPr>
        <w:t>管理模块</w:t>
      </w:r>
    </w:p>
    <w:p>
      <w:pPr>
        <w:pStyle w:val="3"/>
        <w:rPr>
          <w:rFonts w:hint="eastAsia"/>
        </w:rPr>
      </w:pPr>
      <w:r>
        <w:rPr>
          <w:rFonts w:hint="eastAsia"/>
        </w:rPr>
        <w:t>1.引言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本文档是继需求分析之后的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销售</w:t>
      </w:r>
      <w:r>
        <w:rPr>
          <w:rFonts w:hint="eastAsia" w:ascii="宋体" w:hAnsi="宋体" w:eastAsia="宋体" w:cs="宋体"/>
          <w:sz w:val="28"/>
          <w:szCs w:val="28"/>
        </w:rPr>
        <w:t>管理子模块的详细分析。</w:t>
      </w:r>
    </w:p>
    <w:p>
      <w:pPr>
        <w:pStyle w:val="4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/>
        </w:rPr>
        <w:t>该模块</w:t>
      </w:r>
      <w:r>
        <w:rPr>
          <w:rFonts w:hint="eastAsia"/>
          <w:lang w:val="en-US" w:eastAsia="zh-CN"/>
        </w:rPr>
        <w:t>的基本分析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销售管理是指通过销售报价、销售订单、客户管理、价格管理等功能，对销售全过程进行有效的控制和跟踪。可以帮助企业的销售人员完成客户档案管理、销售报价管理、销售订单管理、客户订金管理、客户信用检查、提货单及销售提货处理、销售发票及客户退货、货款拒付处理等一系列销售管理事务；可以通过内部的信息共享，使企业的领导和相关部门及时掌握销售订单内容，准确地做出生产计划及其他计划安排，可以及时了解销售过程中每个环节的准确情况和数据信息。同时，通过减少订单准备时间，降低出错率及迅速解答客户查询来提供企业的服务水平。该系统与库存管理系统、应收管理、生产、成本等子系统结合应用，能提供企业全面的销售业务信息管理。</w:t>
      </w:r>
    </w:p>
    <w:p>
      <w:pPr>
        <w:pStyle w:val="4"/>
        <w:rPr>
          <w:rFonts w:hint="eastAsia"/>
        </w:rPr>
      </w:pPr>
      <w:r>
        <w:rPr>
          <w:rFonts w:hint="eastAsia"/>
        </w:rPr>
        <w:t>1.2开发工具</w:t>
      </w:r>
    </w:p>
    <w:p>
      <w:pPr>
        <w:rPr>
          <w:rFonts w:hint="eastAsia"/>
        </w:rPr>
      </w:pPr>
      <w:r>
        <w:rPr>
          <w:rFonts w:hint="eastAsia"/>
        </w:rPr>
        <w:t xml:space="preserve">  sql sever,eclipse javaee开发工具。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1.3开发语言</w:t>
      </w:r>
    </w:p>
    <w:p>
      <w:pPr>
        <w:pStyle w:val="4"/>
        <w:ind w:firstLine="281" w:firstLineChars="100"/>
        <w:rPr>
          <w:rFonts w:hint="eastAsia"/>
        </w:rPr>
      </w:pPr>
      <w:r>
        <w:rPr>
          <w:rFonts w:hint="eastAsia"/>
        </w:rPr>
        <w:t>Java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.3管理过程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在明确了什么是销售管理之后，销售管理的过程大致如下：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1.确定销售目标及预算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2.根据销售目标和预算制定销售计划及相应的销售策略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3.对销售计划的成效及销售人员的工作表现进行评估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销售类图：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6395" cy="2343785"/>
            <wp:effectExtent l="0" t="0" r="9525" b="317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EB03"/>
    <w:multiLevelType w:val="multilevel"/>
    <w:tmpl w:val="00C7EB0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54E90"/>
    <w:rsid w:val="54F54E9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2018-03-31T10:21:00Z</dcterms:created>
  <dc:creator>lenovo</dc:creator>
  <cp:lastModifiedBy>lenovo</cp:lastModifiedBy>
  <dcterms:modified xsi:type="dcterms:W3CDTF">2018-03-31T10:40:44Z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